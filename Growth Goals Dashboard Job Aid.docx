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D86" w:rsidRDefault="00733D86" w:rsidP="00733D86">
      <w:pPr>
        <w:spacing w:after="0"/>
        <w:jc w:val="center"/>
        <w:rPr>
          <w:sz w:val="32"/>
        </w:rPr>
      </w:pPr>
      <w:r>
        <w:rPr>
          <w:noProof/>
          <w:lang w:eastAsia="en-US"/>
        </w:rPr>
        <w:drawing>
          <wp:inline distT="0" distB="0" distL="0" distR="0" wp14:anchorId="47F1D191" wp14:editId="23018005">
            <wp:extent cx="2505075" cy="476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LIFT_LOGO_horizont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726" cy="482715"/>
                    </a:xfrm>
                    <a:prstGeom prst="rect">
                      <a:avLst/>
                    </a:prstGeom>
                  </pic:spPr>
                </pic:pic>
              </a:graphicData>
            </a:graphic>
          </wp:inline>
        </w:drawing>
      </w:r>
    </w:p>
    <w:p w:rsidR="008F2A25" w:rsidRPr="00DD4BE0" w:rsidRDefault="008F2A25" w:rsidP="008F2A25">
      <w:pPr>
        <w:pStyle w:val="Title"/>
        <w:spacing w:after="0"/>
        <w:rPr>
          <w:rFonts w:ascii="Calibri" w:hAnsi="Calibri"/>
          <w:b/>
          <w:sz w:val="32"/>
        </w:rPr>
      </w:pPr>
      <w:r w:rsidRPr="00DD4BE0">
        <w:rPr>
          <w:rFonts w:ascii="Calibri" w:hAnsi="Calibri"/>
          <w:b/>
          <w:sz w:val="32"/>
        </w:rPr>
        <w:t>2014 – 15 Growth Goals Dashboard Testing</w:t>
      </w:r>
    </w:p>
    <w:p w:rsidR="008F2A25" w:rsidRPr="00DD4BE0" w:rsidRDefault="00AA4196" w:rsidP="008F2A25">
      <w:pPr>
        <w:pStyle w:val="Heading1"/>
        <w:rPr>
          <w:rFonts w:ascii="Calibri" w:hAnsi="Calibri"/>
        </w:rPr>
      </w:pPr>
      <w:r w:rsidRPr="00DD4BE0">
        <w:rPr>
          <w:rFonts w:ascii="Calibri" w:hAnsi="Calibri"/>
        </w:rPr>
        <w:t>Objective</w:t>
      </w:r>
    </w:p>
    <w:p w:rsidR="008C200A" w:rsidRPr="00DD4BE0" w:rsidRDefault="008C200A">
      <w:pPr>
        <w:rPr>
          <w:rFonts w:ascii="Calibri" w:hAnsi="Calibri"/>
          <w:sz w:val="22"/>
        </w:rPr>
      </w:pPr>
      <w:r w:rsidRPr="00DD4BE0">
        <w:rPr>
          <w:rFonts w:ascii="Calibri" w:hAnsi="Calibri"/>
          <w:sz w:val="22"/>
        </w:rPr>
        <w:t>Setting reasonable but challenging goals for scholar academic growth ensures that scholars, teachers, and leaders understand what level of performance is expected by the end of a school year. These g</w:t>
      </w:r>
      <w:r w:rsidR="00AA4196" w:rsidRPr="00DD4BE0">
        <w:rPr>
          <w:rFonts w:ascii="Calibri" w:hAnsi="Calibri"/>
          <w:sz w:val="22"/>
        </w:rPr>
        <w:t xml:space="preserve">rowth goals are one component of the </w:t>
      </w:r>
      <w:r w:rsidRPr="00DD4BE0">
        <w:rPr>
          <w:rFonts w:ascii="Calibri" w:hAnsi="Calibri"/>
          <w:sz w:val="22"/>
        </w:rPr>
        <w:t xml:space="preserve">Rewarding Teaching Excellence performance pay program at Uplift Education. </w:t>
      </w:r>
    </w:p>
    <w:p w:rsidR="008C200A" w:rsidRPr="00DD4BE0" w:rsidRDefault="008C200A">
      <w:pPr>
        <w:rPr>
          <w:rFonts w:ascii="Calibri" w:hAnsi="Calibri"/>
          <w:sz w:val="22"/>
        </w:rPr>
      </w:pPr>
      <w:r w:rsidRPr="00DD4BE0">
        <w:rPr>
          <w:rFonts w:ascii="Calibri" w:hAnsi="Calibri"/>
          <w:sz w:val="22"/>
        </w:rPr>
        <w:t>The Data Team created a flexible system to record goals and track progress toward them over the year for every teacher across the network. In some cases, however, changes to rosters will create mismatches between the scholars, tests, or test subjects used to</w:t>
      </w:r>
      <w:bookmarkStart w:id="0" w:name="_GoBack"/>
      <w:bookmarkEnd w:id="0"/>
      <w:r w:rsidRPr="00DD4BE0">
        <w:rPr>
          <w:rFonts w:ascii="Calibri" w:hAnsi="Calibri"/>
          <w:sz w:val="22"/>
        </w:rPr>
        <w:t xml:space="preserve"> calculate growth goal attainment. </w:t>
      </w:r>
      <w:r w:rsidRPr="00DD4BE0">
        <w:rPr>
          <w:rFonts w:ascii="Calibri" w:hAnsi="Calibri"/>
          <w:b/>
          <w:sz w:val="22"/>
        </w:rPr>
        <w:t>We can ensure goal calculations are accurate by having instructors confirm the system is pulling in the correct scholar, test, and subject data for their performance goals.</w:t>
      </w:r>
    </w:p>
    <w:p w:rsidR="00704B17" w:rsidRPr="004E6E6A" w:rsidRDefault="008C200A" w:rsidP="00A053EC">
      <w:pPr>
        <w:spacing w:after="0"/>
        <w:rPr>
          <w:rFonts w:ascii="Calibri" w:hAnsi="Calibri"/>
          <w:sz w:val="22"/>
        </w:rPr>
      </w:pPr>
      <w:r w:rsidRPr="00DD4BE0">
        <w:rPr>
          <w:rFonts w:ascii="Calibri" w:hAnsi="Calibri"/>
          <w:sz w:val="22"/>
        </w:rPr>
        <w:t>This aid will walk you through the process of c</w:t>
      </w:r>
      <w:r w:rsidR="00394111" w:rsidRPr="00DD4BE0">
        <w:rPr>
          <w:rFonts w:ascii="Calibri" w:hAnsi="Calibri"/>
          <w:sz w:val="22"/>
        </w:rPr>
        <w:t>onfirming your growth goal data.</w:t>
      </w:r>
      <w:r w:rsidR="008F2A25" w:rsidRPr="00DD4BE0">
        <w:rPr>
          <w:rFonts w:ascii="Calibri" w:hAnsi="Calibri"/>
          <w:sz w:val="22"/>
        </w:rPr>
        <w:t xml:space="preserve"> Please read through the following questions and answers to ensure you understand some of the complications of this process.</w:t>
      </w:r>
    </w:p>
    <w:p w:rsidR="00AA4196" w:rsidRPr="00DD4BE0" w:rsidRDefault="00AA4196" w:rsidP="00AA4196">
      <w:pPr>
        <w:pStyle w:val="Heading1"/>
        <w:rPr>
          <w:rFonts w:ascii="Calibri" w:hAnsi="Calibri"/>
        </w:rPr>
      </w:pPr>
      <w:r w:rsidRPr="00DD4BE0">
        <w:rPr>
          <w:rFonts w:ascii="Calibri" w:hAnsi="Calibri"/>
        </w:rPr>
        <w:t>Walkthrough</w:t>
      </w:r>
    </w:p>
    <w:p w:rsidR="00B7429B" w:rsidRPr="00DD4BE0" w:rsidRDefault="00B7429B" w:rsidP="00B7429B">
      <w:pPr>
        <w:rPr>
          <w:rFonts w:ascii="Calibri" w:hAnsi="Calibri"/>
          <w:sz w:val="22"/>
        </w:rPr>
      </w:pPr>
      <w:r w:rsidRPr="00DD4BE0">
        <w:rPr>
          <w:rFonts w:ascii="Calibri" w:hAnsi="Calibri"/>
          <w:sz w:val="22"/>
        </w:rPr>
        <w:t xml:space="preserve">To verify your goals, make sure the outcomes you specified in your goal form in </w:t>
      </w:r>
      <w:r w:rsidRPr="00DD4BE0">
        <w:rPr>
          <w:rFonts w:ascii="Calibri" w:hAnsi="Calibri"/>
          <w:b/>
          <w:sz w:val="22"/>
        </w:rPr>
        <w:t>Section 1</w:t>
      </w:r>
      <w:r w:rsidRPr="00DD4BE0">
        <w:rPr>
          <w:rFonts w:ascii="Calibri" w:hAnsi="Calibri"/>
          <w:sz w:val="22"/>
        </w:rPr>
        <w:t xml:space="preserve"> match the posttests, subjects, and/or grade levels displayed in </w:t>
      </w:r>
      <w:r w:rsidRPr="00DD4BE0">
        <w:rPr>
          <w:rFonts w:ascii="Calibri" w:hAnsi="Calibri"/>
          <w:b/>
          <w:sz w:val="22"/>
        </w:rPr>
        <w:t>Section 2.</w:t>
      </w:r>
    </w:p>
    <w:p w:rsidR="00B7429B" w:rsidRPr="00DD4BE0" w:rsidRDefault="00B7429B" w:rsidP="00B7429B">
      <w:pPr>
        <w:rPr>
          <w:rFonts w:ascii="Calibri" w:hAnsi="Calibri"/>
          <w:sz w:val="22"/>
        </w:rPr>
      </w:pPr>
      <w:r w:rsidRPr="00DD4BE0">
        <w:rPr>
          <w:rFonts w:ascii="Calibri" w:hAnsi="Calibri"/>
          <w:sz w:val="22"/>
        </w:rPr>
        <w:t xml:space="preserve">Ensure </w:t>
      </w:r>
      <w:r w:rsidRPr="00DD4BE0">
        <w:rPr>
          <w:rFonts w:ascii="Calibri" w:hAnsi="Calibri"/>
          <w:b/>
          <w:sz w:val="22"/>
        </w:rPr>
        <w:t>Section 3</w:t>
      </w:r>
      <w:r w:rsidRPr="00DD4BE0">
        <w:rPr>
          <w:rFonts w:ascii="Calibri" w:hAnsi="Calibri"/>
          <w:sz w:val="22"/>
        </w:rPr>
        <w:t xml:space="preserve"> includes all scholars you serve </w:t>
      </w:r>
      <w:r w:rsidRPr="00DD4BE0">
        <w:rPr>
          <w:rFonts w:ascii="Calibri" w:hAnsi="Calibri"/>
          <w:i/>
          <w:sz w:val="22"/>
        </w:rPr>
        <w:t>who were in your class as of 10/31/14.</w:t>
      </w:r>
      <w:r w:rsidRPr="00DD4BE0">
        <w:rPr>
          <w:rFonts w:ascii="Calibri" w:hAnsi="Calibri"/>
          <w:sz w:val="22"/>
        </w:rPr>
        <w:t xml:space="preserve"> </w:t>
      </w:r>
      <w:r w:rsidR="00935FCD" w:rsidRPr="00DD4BE0">
        <w:rPr>
          <w:rFonts w:ascii="Calibri" w:hAnsi="Calibri"/>
          <w:sz w:val="22"/>
        </w:rPr>
        <w:t xml:space="preserve">Therefore, 10/31/14 is our “snapshot date.” </w:t>
      </w:r>
      <w:r w:rsidRPr="00DD4BE0">
        <w:rPr>
          <w:rFonts w:ascii="Calibri" w:hAnsi="Calibri"/>
          <w:sz w:val="22"/>
        </w:rPr>
        <w:t xml:space="preserve">Scholars who arrived after this date, or </w:t>
      </w:r>
      <w:r w:rsidR="00935FCD" w:rsidRPr="00DD4BE0">
        <w:rPr>
          <w:rFonts w:ascii="Calibri" w:hAnsi="Calibri"/>
          <w:sz w:val="22"/>
        </w:rPr>
        <w:t xml:space="preserve">left before this date, should not be included in </w:t>
      </w:r>
      <w:r w:rsidR="00935FCD" w:rsidRPr="00DD4BE0">
        <w:rPr>
          <w:rFonts w:ascii="Calibri" w:hAnsi="Calibri"/>
          <w:b/>
          <w:sz w:val="22"/>
        </w:rPr>
        <w:t>Section 3</w:t>
      </w:r>
      <w:r w:rsidR="00935FCD" w:rsidRPr="00DD4BE0">
        <w:rPr>
          <w:rFonts w:ascii="Calibri" w:hAnsi="Calibri"/>
          <w:sz w:val="22"/>
        </w:rPr>
        <w:t xml:space="preserve">. Instead, they will appear in </w:t>
      </w:r>
      <w:r w:rsidR="00935FCD" w:rsidRPr="00DD4BE0">
        <w:rPr>
          <w:rFonts w:ascii="Calibri" w:hAnsi="Calibri"/>
          <w:b/>
          <w:sz w:val="22"/>
        </w:rPr>
        <w:t>Section 4</w:t>
      </w:r>
      <w:r w:rsidR="00935FCD" w:rsidRPr="00DD4BE0">
        <w:rPr>
          <w:rFonts w:ascii="Calibri" w:hAnsi="Calibri"/>
          <w:sz w:val="22"/>
        </w:rPr>
        <w:t>.</w:t>
      </w:r>
    </w:p>
    <w:p w:rsidR="00C956F0" w:rsidRPr="00DD4BE0" w:rsidRDefault="004441E9" w:rsidP="00B7429B">
      <w:pPr>
        <w:rPr>
          <w:rFonts w:ascii="Calibri" w:hAnsi="Calibri"/>
        </w:rPr>
      </w:pPr>
      <w:r>
        <w:rPr>
          <w:rFonts w:ascii="Calibri" w:hAnsi="Calibri"/>
          <w:noProof/>
          <w:lang w:eastAsia="en-US"/>
        </w:rPr>
        <mc:AlternateContent>
          <mc:Choice Requires="wpg">
            <w:drawing>
              <wp:anchor distT="0" distB="0" distL="114300" distR="114300" simplePos="0" relativeHeight="251680768" behindDoc="0" locked="0" layoutInCell="1" allowOverlap="1" wp14:anchorId="7E00DF0D" wp14:editId="0279F900">
                <wp:simplePos x="0" y="0"/>
                <wp:positionH relativeFrom="column">
                  <wp:posOffset>190500</wp:posOffset>
                </wp:positionH>
                <wp:positionV relativeFrom="paragraph">
                  <wp:posOffset>200025</wp:posOffset>
                </wp:positionV>
                <wp:extent cx="6305550" cy="7448550"/>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6305550" cy="7448550"/>
                          <a:chOff x="0" y="0"/>
                          <a:chExt cx="6305550" cy="7448550"/>
                        </a:xfrm>
                      </wpg:grpSpPr>
                      <wps:wsp>
                        <wps:cNvPr id="9" name="Rectangle 9"/>
                        <wps:cNvSpPr/>
                        <wps:spPr>
                          <a:xfrm>
                            <a:off x="590550" y="1476375"/>
                            <a:ext cx="4752975" cy="723265"/>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90550" y="2190750"/>
                            <a:ext cx="4752975" cy="72390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Line Callout 2 3"/>
                        <wps:cNvSpPr/>
                        <wps:spPr>
                          <a:xfrm>
                            <a:off x="1733550" y="0"/>
                            <a:ext cx="4562475" cy="636905"/>
                          </a:xfrm>
                          <a:prstGeom prst="borderCallout2">
                            <a:avLst>
                              <a:gd name="adj1" fmla="val 18750"/>
                              <a:gd name="adj2" fmla="val -307"/>
                              <a:gd name="adj3" fmla="val 18750"/>
                              <a:gd name="adj4" fmla="val -10821"/>
                              <a:gd name="adj5" fmla="val 131445"/>
                              <a:gd name="adj6" fmla="val -10876"/>
                            </a:avLst>
                          </a:prstGeom>
                          <a:ln/>
                        </wps:spPr>
                        <wps:style>
                          <a:lnRef idx="2">
                            <a:schemeClr val="dk1"/>
                          </a:lnRef>
                          <a:fillRef idx="1">
                            <a:schemeClr val="lt1"/>
                          </a:fillRef>
                          <a:effectRef idx="0">
                            <a:schemeClr val="dk1"/>
                          </a:effectRef>
                          <a:fontRef idx="minor">
                            <a:schemeClr val="dk1"/>
                          </a:fontRef>
                        </wps:style>
                        <wps:txbx>
                          <w:txbxContent>
                            <w:p w:rsidR="008C200A" w:rsidRDefault="00816F0D" w:rsidP="008C200A">
                              <w:pPr>
                                <w:spacing w:after="0" w:line="240" w:lineRule="auto"/>
                              </w:pPr>
                              <w:r>
                                <w:t>Two ‘Tabs’:</w:t>
                              </w:r>
                            </w:p>
                            <w:p w:rsidR="008C200A" w:rsidRDefault="008C200A" w:rsidP="008C200A">
                              <w:pPr>
                                <w:pStyle w:val="ListParagraph"/>
                                <w:numPr>
                                  <w:ilvl w:val="0"/>
                                  <w:numId w:val="3"/>
                                </w:numPr>
                                <w:spacing w:after="0" w:line="240" w:lineRule="auto"/>
                              </w:pPr>
                              <w:r w:rsidRPr="008C200A">
                                <w:rPr>
                                  <w:b/>
                                </w:rPr>
                                <w:t>Growth Goal Dashboard</w:t>
                              </w:r>
                              <w:r>
                                <w:t xml:space="preserve"> – used to check your growth goals data</w:t>
                              </w:r>
                            </w:p>
                            <w:p w:rsidR="008C200A" w:rsidRPr="008C200A" w:rsidRDefault="008C200A" w:rsidP="008C200A">
                              <w:pPr>
                                <w:pStyle w:val="ListParagraph"/>
                                <w:numPr>
                                  <w:ilvl w:val="0"/>
                                  <w:numId w:val="3"/>
                                </w:numPr>
                                <w:spacing w:after="0" w:line="240" w:lineRule="auto"/>
                              </w:pPr>
                              <w:r>
                                <w:rPr>
                                  <w:b/>
                                </w:rPr>
                                <w:t>Verification</w:t>
                              </w:r>
                              <w:r>
                                <w:t xml:space="preserve"> – a form to confirm your data</w:t>
                              </w:r>
                              <w:r w:rsidR="008F2A25">
                                <w:t>,</w:t>
                              </w:r>
                              <w:r w:rsidR="00C956F0">
                                <w:t xml:space="preserve"> or report problems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Line Callout 2 6"/>
                        <wps:cNvSpPr/>
                        <wps:spPr>
                          <a:xfrm>
                            <a:off x="28575" y="6286500"/>
                            <a:ext cx="6276975" cy="1162050"/>
                          </a:xfrm>
                          <a:prstGeom prst="borderCallout2">
                            <a:avLst>
                              <a:gd name="adj1" fmla="val -2189"/>
                              <a:gd name="adj2" fmla="val 8995"/>
                              <a:gd name="adj3" fmla="val -290560"/>
                              <a:gd name="adj4" fmla="val 9129"/>
                              <a:gd name="adj5" fmla="val -291000"/>
                              <a:gd name="adj6" fmla="val 24102"/>
                            </a:avLst>
                          </a:prstGeom>
                          <a:ln/>
                        </wps:spPr>
                        <wps:style>
                          <a:lnRef idx="2">
                            <a:schemeClr val="accent2"/>
                          </a:lnRef>
                          <a:fillRef idx="1">
                            <a:schemeClr val="lt1"/>
                          </a:fillRef>
                          <a:effectRef idx="0">
                            <a:schemeClr val="accent2"/>
                          </a:effectRef>
                          <a:fontRef idx="minor">
                            <a:schemeClr val="dk1"/>
                          </a:fontRef>
                        </wps:style>
                        <wps:txbx>
                          <w:txbxContent>
                            <w:p w:rsidR="00A7121F" w:rsidRPr="0037047D" w:rsidRDefault="00A7121F" w:rsidP="00A7121F">
                              <w:pPr>
                                <w:spacing w:after="0" w:line="240" w:lineRule="auto"/>
                                <w:rPr>
                                  <w:b/>
                                </w:rPr>
                              </w:pPr>
                              <w:r>
                                <w:rPr>
                                  <w:b/>
                                </w:rPr>
                                <w:t xml:space="preserve">Section </w:t>
                              </w:r>
                              <w:r w:rsidR="009853F6">
                                <w:rPr>
                                  <w:b/>
                                </w:rPr>
                                <w:t>3</w:t>
                              </w:r>
                              <w:r w:rsidRPr="0037047D">
                                <w:rPr>
                                  <w:b/>
                                </w:rPr>
                                <w:t xml:space="preserve"> </w:t>
                              </w:r>
                              <w:r w:rsidR="00325AC1">
                                <w:rPr>
                                  <w:b/>
                                </w:rPr>
                                <w:t>Scholar Growth Goal Details</w:t>
                              </w:r>
                            </w:p>
                            <w:p w:rsidR="00A7121F" w:rsidRDefault="00325AC1" w:rsidP="00A7121F">
                              <w:pPr>
                                <w:pStyle w:val="ListParagraph"/>
                                <w:spacing w:after="0" w:line="240" w:lineRule="auto"/>
                              </w:pPr>
                              <w:r>
                                <w:t>Displays individual scholars’</w:t>
                              </w:r>
                              <w:r w:rsidR="008F2A25">
                                <w:t xml:space="preserve"> scores for fall tests, also called</w:t>
                              </w:r>
                              <w:r>
                                <w:t xml:space="preserve"> pretest</w:t>
                              </w:r>
                              <w:r w:rsidR="008F2A25">
                                <w:t>s</w:t>
                              </w:r>
                              <w:r>
                                <w:t xml:space="preserve">, as well as the goal scores to </w:t>
                              </w:r>
                              <w:r w:rsidR="008F2A25">
                                <w:t xml:space="preserve">be </w:t>
                              </w:r>
                              <w:r>
                                <w:t>attain</w:t>
                              </w:r>
                              <w:r w:rsidR="008F2A25">
                                <w:t>ed</w:t>
                              </w:r>
                              <w:r>
                                <w:t xml:space="preserve"> on the spring posttest.</w:t>
                              </w:r>
                              <w:r w:rsidR="008F2A25">
                                <w:t xml:space="preserve"> </w:t>
                              </w:r>
                              <w:r w:rsidR="008F2A25" w:rsidRPr="008F2A25">
                                <w:rPr>
                                  <w:b/>
                                </w:rPr>
                                <w:t>Section 3 is the exact list of scholar goals we will use to process your goal attainment.</w:t>
                              </w:r>
                              <w:r w:rsidR="008F2A25">
                                <w:t xml:space="preserve"> </w:t>
                              </w:r>
                            </w:p>
                            <w:p w:rsidR="00325AC1" w:rsidRPr="00325AC1" w:rsidRDefault="00325AC1" w:rsidP="00325AC1">
                              <w:pPr>
                                <w:spacing w:after="0" w:line="240" w:lineRule="auto"/>
                                <w:rPr>
                                  <w:i/>
                                </w:rPr>
                              </w:pPr>
                              <w:r>
                                <w:rPr>
                                  <w:i/>
                                </w:rPr>
                                <w:t>Note: Pretests may be different from posttests. In those cases, we have a documented linkage from the pretest to the posttest.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Line Callout 2 5"/>
                        <wps:cNvSpPr/>
                        <wps:spPr>
                          <a:xfrm>
                            <a:off x="9525" y="5114925"/>
                            <a:ext cx="6286500" cy="971550"/>
                          </a:xfrm>
                          <a:prstGeom prst="borderCallout2">
                            <a:avLst>
                              <a:gd name="adj1" fmla="val -1282"/>
                              <a:gd name="adj2" fmla="val 7097"/>
                              <a:gd name="adj3" fmla="val -299748"/>
                              <a:gd name="adj4" fmla="val 7269"/>
                              <a:gd name="adj5" fmla="val -300497"/>
                              <a:gd name="adj6" fmla="val 14090"/>
                            </a:avLst>
                          </a:prstGeom>
                          <a:ln/>
                        </wps:spPr>
                        <wps:style>
                          <a:lnRef idx="2">
                            <a:schemeClr val="accent6"/>
                          </a:lnRef>
                          <a:fillRef idx="1">
                            <a:schemeClr val="lt1"/>
                          </a:fillRef>
                          <a:effectRef idx="0">
                            <a:schemeClr val="accent6"/>
                          </a:effectRef>
                          <a:fontRef idx="minor">
                            <a:schemeClr val="dk1"/>
                          </a:fontRef>
                        </wps:style>
                        <wps:txbx>
                          <w:txbxContent>
                            <w:p w:rsidR="00A7121F" w:rsidRPr="0037047D" w:rsidRDefault="00A7121F" w:rsidP="00A7121F">
                              <w:pPr>
                                <w:spacing w:after="0" w:line="240" w:lineRule="auto"/>
                                <w:rPr>
                                  <w:b/>
                                </w:rPr>
                              </w:pPr>
                              <w:r>
                                <w:rPr>
                                  <w:b/>
                                </w:rPr>
                                <w:t>Section 2</w:t>
                              </w:r>
                              <w:r w:rsidRPr="0037047D">
                                <w:rPr>
                                  <w:b/>
                                </w:rPr>
                                <w:t xml:space="preserve"> </w:t>
                              </w:r>
                              <w:r w:rsidR="009853F6">
                                <w:rPr>
                                  <w:b/>
                                </w:rPr>
                                <w:t>Assessment/Subject Scholar Count</w:t>
                              </w:r>
                            </w:p>
                            <w:p w:rsidR="00A7121F" w:rsidRDefault="00A7121F" w:rsidP="00A7121F">
                              <w:pPr>
                                <w:pStyle w:val="ListParagraph"/>
                                <w:spacing w:after="0" w:line="240" w:lineRule="auto"/>
                              </w:pPr>
                              <w:r>
                                <w:t xml:space="preserve">Displays </w:t>
                              </w:r>
                              <w:r w:rsidR="009853F6">
                                <w:t>the test and subject combinations you are accountable for, as well as the number of scholars associated with each</w:t>
                              </w:r>
                            </w:p>
                            <w:p w:rsidR="009853F6" w:rsidRPr="009853F6" w:rsidRDefault="009853F6" w:rsidP="009853F6">
                              <w:pPr>
                                <w:spacing w:after="0" w:line="240" w:lineRule="auto"/>
                                <w:rPr>
                                  <w:i/>
                                </w:rPr>
                              </w:pPr>
                              <w:r w:rsidRPr="009853F6">
                                <w:rPr>
                                  <w:i/>
                                </w:rPr>
                                <w:t xml:space="preserve">Example: </w:t>
                              </w:r>
                              <w:r w:rsidR="00325AC1">
                                <w:rPr>
                                  <w:i/>
                                </w:rPr>
                                <w:t>Looking at Goal 1, my goal is tied to 63 scholars in 9</w:t>
                              </w:r>
                              <w:r w:rsidR="00325AC1" w:rsidRPr="00325AC1">
                                <w:rPr>
                                  <w:i/>
                                  <w:vertAlign w:val="superscript"/>
                                </w:rPr>
                                <w:t>th</w:t>
                              </w:r>
                              <w:r w:rsidR="00325AC1">
                                <w:rPr>
                                  <w:i/>
                                </w:rPr>
                                <w:t xml:space="preserve"> grade and 16 scholars in 10</w:t>
                              </w:r>
                              <w:r w:rsidR="00325AC1" w:rsidRPr="00325AC1">
                                <w:rPr>
                                  <w:i/>
                                  <w:vertAlign w:val="superscript"/>
                                </w:rPr>
                                <w:t>th</w:t>
                              </w:r>
                              <w:r w:rsidR="00325AC1">
                                <w:rPr>
                                  <w:i/>
                                </w:rPr>
                                <w:t xml:space="preserve"> grade, who will all be taking the Geometry Uplift EOC.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Line Callout 2 4"/>
                        <wps:cNvSpPr/>
                        <wps:spPr>
                          <a:xfrm>
                            <a:off x="0" y="4305300"/>
                            <a:ext cx="6296025" cy="676275"/>
                          </a:xfrm>
                          <a:prstGeom prst="borderCallout2">
                            <a:avLst>
                              <a:gd name="adj1" fmla="val -2777"/>
                              <a:gd name="adj2" fmla="val 4696"/>
                              <a:gd name="adj3" fmla="val -418064"/>
                              <a:gd name="adj4" fmla="val 4563"/>
                              <a:gd name="adj5" fmla="val -419131"/>
                              <a:gd name="adj6" fmla="val 18951"/>
                            </a:avLst>
                          </a:prstGeom>
                          <a:ln/>
                        </wps:spPr>
                        <wps:style>
                          <a:lnRef idx="2">
                            <a:schemeClr val="accent5"/>
                          </a:lnRef>
                          <a:fillRef idx="1">
                            <a:schemeClr val="lt1"/>
                          </a:fillRef>
                          <a:effectRef idx="0">
                            <a:schemeClr val="accent5"/>
                          </a:effectRef>
                          <a:fontRef idx="minor">
                            <a:schemeClr val="dk1"/>
                          </a:fontRef>
                        </wps:style>
                        <wps:txbx>
                          <w:txbxContent>
                            <w:p w:rsidR="0037047D" w:rsidRPr="0037047D" w:rsidRDefault="0037047D" w:rsidP="0037047D">
                              <w:pPr>
                                <w:spacing w:after="0" w:line="240" w:lineRule="auto"/>
                                <w:rPr>
                                  <w:b/>
                                </w:rPr>
                              </w:pPr>
                              <w:r w:rsidRPr="0037047D">
                                <w:rPr>
                                  <w:b/>
                                </w:rPr>
                                <w:t>Section 1 Goal Form Data</w:t>
                              </w:r>
                            </w:p>
                            <w:p w:rsidR="0037047D" w:rsidRPr="0037047D" w:rsidRDefault="0037047D" w:rsidP="0037047D">
                              <w:pPr>
                                <w:pStyle w:val="ListParagraph"/>
                                <w:spacing w:after="0" w:line="240" w:lineRule="auto"/>
                              </w:pPr>
                              <w:r>
                                <w:t>Displays the scholar outcome goals you entered in the beginning-of-the-year goal setting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85800" y="704850"/>
                            <a:ext cx="5610225" cy="3457575"/>
                          </a:xfrm>
                          <a:prstGeom prst="rect">
                            <a:avLst/>
                          </a:prstGeom>
                          <a:noFill/>
                          <a:ln>
                            <a:noFill/>
                          </a:ln>
                        </pic:spPr>
                      </pic:pic>
                    </wpg:wgp>
                  </a:graphicData>
                </a:graphic>
              </wp:anchor>
            </w:drawing>
          </mc:Choice>
          <mc:Fallback>
            <w:pict>
              <v:group w14:anchorId="7E00DF0D" id="Group 21" o:spid="_x0000_s1026" style="position:absolute;margin-left:15pt;margin-top:15.75pt;width:496.5pt;height:586.5pt;z-index:251680768" coordsize="63055,74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">
                <v:rect id="Rectangle 9" o:spid="_x0000_s1027" style="position:absolute;left:5905;top:14763;width:47530;height:7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5i8QA&#10;AADaAAAADwAAAGRycy9kb3ducmV2LnhtbESPT2vCQBTE74LfYXlCb7qpFGujGxGhpe1FklS8PrIv&#10;f2z2bchuTfrtu0LB4zAzv2G2u9G04kq9aywreFxEIIgLqxuuFHzlr/M1COeRNbaWScEvOdgl08kW&#10;Y20HTuma+UoECLsYFdTed7GUrqjJoFvYjjh4pe0N+iD7SuoehwA3rVxG0UoabDgs1NjRoabiO/sx&#10;CtJ2dc4/PpfNeJHp09uQHU/PVCr1MBv3GxCeRn8P/7fftYIXuF0JN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wuYvEAAAA2gAAAA8AAAAAAAAAAAAAAAAAmAIAAGRycy9k&#10;b3ducmV2LnhtbFBLBQYAAAAABAAEAPUAAACJAwAAAAA=&#10;" fillcolor="#4472c4 [3208]" stroked="f" strokeweight="1.5pt">
                  <v:stroke endcap="round"/>
                </v:rect>
                <v:rect id="Rectangle 10" o:spid="_x0000_s1028" style="position:absolute;left:5905;top:21907;width:47530;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tSsUA&#10;AADbAAAADwAAAGRycy9kb3ducmV2LnhtbESPQWvCQBCF74X+h2UKXkrdqKgldZVaVDwIYtofMGSn&#10;SWh2NuxuNf575yB4m+G9ee+bxap3rTpTiI1nA6NhBoq49LbhysDP9/btHVRMyBZbz2TgShFWy+en&#10;BebWX/hE5yJVSkI45migTqnLtY5lTQ7j0HfEov364DDJGiptA14k3LV6nGUz7bBhaaixo6+ayr/i&#10;3xk46nHaVZPD7nV+3KyLsJnMD1M2ZvDSf36AStSnh/l+vbeCL/Tyiw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G1KxQAAANsAAAAPAAAAAAAAAAAAAAAAAJgCAABkcnMv&#10;ZG93bnJldi54bWxQSwUGAAAAAAQABAD1AAAAigMAAAAA&#10;" fillcolor="#70ad47 [3209]" stroked="f" strokeweight="1.5pt">
                  <v:stroke endcap="round"/>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 o:spid="_x0000_s1029" type="#_x0000_t48" style="position:absolute;left:17335;width:45625;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WG8QA&#10;AADaAAAADwAAAGRycy9kb3ducmV2LnhtbESPQWvCQBSE74X+h+UVequbtigSs0qpKNpDoRp6fmaf&#10;2WD2bcyuMfn33YLgcZiZb5hs0dtadNT6yrGC11ECgrhwuuJSQb5fvUxB+ICssXZMCgbysJg/PmSY&#10;anflH+p2oRQRwj5FBSaEJpXSF4Ys+pFriKN3dK3FEGVbSt3iNcJtLd+SZCItVhwXDDb0aag47S5W&#10;wfF7uT2Mf79Ok/XS5muamv15MEo9P/UfMxCB+nAP39obreAd/q/EG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xFhvEAAAA2gAAAA8AAAAAAAAAAAAAAAAAmAIAAGRycy9k&#10;b3ducmV2LnhtbFBLBQYAAAAABAAEAPUAAACJAwAAAAA=&#10;" adj="-2349,28392,-2337,,-66" fillcolor="white [3201]" strokecolor="black [3200]" strokeweight="1.5pt">
                  <v:stroke endcap="round"/>
                  <v:textbox>
                    <w:txbxContent>
                      <w:p w:rsidR="008C200A" w:rsidRDefault="00816F0D" w:rsidP="008C200A">
                        <w:pPr>
                          <w:spacing w:after="0" w:line="240" w:lineRule="auto"/>
                        </w:pPr>
                        <w:r>
                          <w:t>Two ‘Tabs’:</w:t>
                        </w:r>
                      </w:p>
                      <w:p w:rsidR="008C200A" w:rsidRDefault="008C200A" w:rsidP="008C200A">
                        <w:pPr>
                          <w:pStyle w:val="ListParagraph"/>
                          <w:numPr>
                            <w:ilvl w:val="0"/>
                            <w:numId w:val="3"/>
                          </w:numPr>
                          <w:spacing w:after="0" w:line="240" w:lineRule="auto"/>
                        </w:pPr>
                        <w:r w:rsidRPr="008C200A">
                          <w:rPr>
                            <w:b/>
                          </w:rPr>
                          <w:t>Growth Goal Dashboard</w:t>
                        </w:r>
                        <w:r>
                          <w:t xml:space="preserve"> – used to check your growth goals data</w:t>
                        </w:r>
                      </w:p>
                      <w:p w:rsidR="008C200A" w:rsidRPr="008C200A" w:rsidRDefault="008C200A" w:rsidP="008C200A">
                        <w:pPr>
                          <w:pStyle w:val="ListParagraph"/>
                          <w:numPr>
                            <w:ilvl w:val="0"/>
                            <w:numId w:val="3"/>
                          </w:numPr>
                          <w:spacing w:after="0" w:line="240" w:lineRule="auto"/>
                        </w:pPr>
                        <w:r>
                          <w:rPr>
                            <w:b/>
                          </w:rPr>
                          <w:t>Verification</w:t>
                        </w:r>
                        <w:r>
                          <w:t xml:space="preserve"> – a form to confirm your data</w:t>
                        </w:r>
                        <w:r w:rsidR="008F2A25">
                          <w:t>,</w:t>
                        </w:r>
                        <w:r w:rsidR="00C956F0">
                          <w:t xml:space="preserve"> or report problems</w:t>
                        </w:r>
                      </w:p>
                    </w:txbxContent>
                  </v:textbox>
                  <o:callout v:ext="edit" minusy="t"/>
                </v:shape>
                <v:shape id="Line Callout 2 6" o:spid="_x0000_s1030" type="#_x0000_t48" style="position:absolute;left:285;top:62865;width:62770;height:1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msIA&#10;AADaAAAADwAAAGRycy9kb3ducmV2LnhtbESPzWrDMBCE74G+g9hCb4ncHkxxogRj+kdudhN63Vgb&#10;29RaGUl2nLevAoEeh5n5htnsZtOLiZzvLCt4XiUgiGurO24UHL7fl68gfEDW2FsmBVfysNs+LDaY&#10;aXvhkqYqNCJC2GeooA1hyKT0dUsG/coOxNE7W2cwROkaqR1eItz08iVJUmmw47jQ4kBFS/VvNRoF&#10;P1VeTvvP06E4y4+3HI9jcTKjUk+Pc74GEWgO/+F7+0srSOF2Jd4A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ZJSawgAAANoAAAAPAAAAAAAAAAAAAAAAAJgCAABkcnMvZG93&#10;bnJldi54bWxQSwUGAAAAAAQABAD1AAAAhwMAAAAA&#10;" adj="5206,-62856,1972,-62761,1943,-473" fillcolor="white [3201]" strokecolor="#ed7d31 [3205]" strokeweight="1.5pt">
                  <v:stroke endcap="round"/>
                  <v:textbox>
                    <w:txbxContent>
                      <w:p w:rsidR="00A7121F" w:rsidRPr="0037047D" w:rsidRDefault="00A7121F" w:rsidP="00A7121F">
                        <w:pPr>
                          <w:spacing w:after="0" w:line="240" w:lineRule="auto"/>
                          <w:rPr>
                            <w:b/>
                          </w:rPr>
                        </w:pPr>
                        <w:r>
                          <w:rPr>
                            <w:b/>
                          </w:rPr>
                          <w:t xml:space="preserve">Section </w:t>
                        </w:r>
                        <w:r w:rsidR="009853F6">
                          <w:rPr>
                            <w:b/>
                          </w:rPr>
                          <w:t>3</w:t>
                        </w:r>
                        <w:r w:rsidRPr="0037047D">
                          <w:rPr>
                            <w:b/>
                          </w:rPr>
                          <w:t xml:space="preserve"> </w:t>
                        </w:r>
                        <w:r w:rsidR="00325AC1">
                          <w:rPr>
                            <w:b/>
                          </w:rPr>
                          <w:t>Scholar Growth Goal Details</w:t>
                        </w:r>
                      </w:p>
                      <w:p w:rsidR="00A7121F" w:rsidRDefault="00325AC1" w:rsidP="00A7121F">
                        <w:pPr>
                          <w:pStyle w:val="ListParagraph"/>
                          <w:spacing w:after="0" w:line="240" w:lineRule="auto"/>
                        </w:pPr>
                        <w:r>
                          <w:t>Displays individual scholars’</w:t>
                        </w:r>
                        <w:r w:rsidR="008F2A25">
                          <w:t xml:space="preserve"> scores for fall tests, also called</w:t>
                        </w:r>
                        <w:r>
                          <w:t xml:space="preserve"> pretest</w:t>
                        </w:r>
                        <w:r w:rsidR="008F2A25">
                          <w:t>s</w:t>
                        </w:r>
                        <w:r>
                          <w:t xml:space="preserve">, as well as the goal scores to </w:t>
                        </w:r>
                        <w:r w:rsidR="008F2A25">
                          <w:t xml:space="preserve">be </w:t>
                        </w:r>
                        <w:r>
                          <w:t>attain</w:t>
                        </w:r>
                        <w:r w:rsidR="008F2A25">
                          <w:t>ed</w:t>
                        </w:r>
                        <w:r>
                          <w:t xml:space="preserve"> on the spring posttest.</w:t>
                        </w:r>
                        <w:r w:rsidR="008F2A25">
                          <w:t xml:space="preserve"> </w:t>
                        </w:r>
                        <w:r w:rsidR="008F2A25" w:rsidRPr="008F2A25">
                          <w:rPr>
                            <w:b/>
                          </w:rPr>
                          <w:t>Section 3 is the exact list of scholar goals we will use to process your goal attainment.</w:t>
                        </w:r>
                        <w:r w:rsidR="008F2A25">
                          <w:t xml:space="preserve"> </w:t>
                        </w:r>
                      </w:p>
                      <w:p w:rsidR="00325AC1" w:rsidRPr="00325AC1" w:rsidRDefault="00325AC1" w:rsidP="00325AC1">
                        <w:pPr>
                          <w:spacing w:after="0" w:line="240" w:lineRule="auto"/>
                          <w:rPr>
                            <w:i/>
                          </w:rPr>
                        </w:pPr>
                        <w:r>
                          <w:rPr>
                            <w:i/>
                          </w:rPr>
                          <w:t>Note: Pretests may be different from posttests. In those cases, we have a documented linkage from the pretest to the posttest.</w:t>
                        </w:r>
                      </w:p>
                    </w:txbxContent>
                  </v:textbox>
                  <o:callout v:ext="edit" minusx="t"/>
                </v:shape>
                <v:shape id="Line Callout 2 5" o:spid="_x0000_s1031" type="#_x0000_t48" style="position:absolute;left:95;top:51149;width:62865;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ZDX8MA&#10;AADaAAAADwAAAGRycy9kb3ducmV2LnhtbESPT4vCMBTE74LfITxhb5q2oEjXKEVYWDys+If1+mie&#10;bbF56TbZWv30RhA8DjPzG2ax6k0tOmpdZVlBPIlAEOdWV1woOB6+xnMQziNrrC2Tghs5WC2HgwWm&#10;2l55R93eFyJA2KWooPS+SaV0eUkG3cQ2xME729agD7ItpG7xGuCmlkkUzaTBisNCiQ2tS8ov+3+j&#10;4DfrNvdTvMUizn7MbD1N/k6bRKmPUZ99gvDU+3f41f7WCqbwvBJu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ZDX8MAAADaAAAADwAAAAAAAAAAAAAAAACYAgAAZHJzL2Rv&#10;d25yZXYueG1sUEsFBgAAAAAEAAQA9QAAAIgDAAAAAA==&#10;" adj="3043,-64907,1570,-64746,1533,-277" fillcolor="white [3201]" strokecolor="#70ad47 [3209]" strokeweight="1.5pt">
                  <v:stroke endcap="round"/>
                  <v:textbox>
                    <w:txbxContent>
                      <w:p w:rsidR="00A7121F" w:rsidRPr="0037047D" w:rsidRDefault="00A7121F" w:rsidP="00A7121F">
                        <w:pPr>
                          <w:spacing w:after="0" w:line="240" w:lineRule="auto"/>
                          <w:rPr>
                            <w:b/>
                          </w:rPr>
                        </w:pPr>
                        <w:r>
                          <w:rPr>
                            <w:b/>
                          </w:rPr>
                          <w:t>Section 2</w:t>
                        </w:r>
                        <w:r w:rsidRPr="0037047D">
                          <w:rPr>
                            <w:b/>
                          </w:rPr>
                          <w:t xml:space="preserve"> </w:t>
                        </w:r>
                        <w:r w:rsidR="009853F6">
                          <w:rPr>
                            <w:b/>
                          </w:rPr>
                          <w:t>Assessment/Subject Scholar Count</w:t>
                        </w:r>
                      </w:p>
                      <w:p w:rsidR="00A7121F" w:rsidRDefault="00A7121F" w:rsidP="00A7121F">
                        <w:pPr>
                          <w:pStyle w:val="ListParagraph"/>
                          <w:spacing w:after="0" w:line="240" w:lineRule="auto"/>
                        </w:pPr>
                        <w:r>
                          <w:t xml:space="preserve">Displays </w:t>
                        </w:r>
                        <w:r w:rsidR="009853F6">
                          <w:t>the test and subject combinations you are accountable for, as well as the number of scholars associated with each</w:t>
                        </w:r>
                      </w:p>
                      <w:p w:rsidR="009853F6" w:rsidRPr="009853F6" w:rsidRDefault="009853F6" w:rsidP="009853F6">
                        <w:pPr>
                          <w:spacing w:after="0" w:line="240" w:lineRule="auto"/>
                          <w:rPr>
                            <w:i/>
                          </w:rPr>
                        </w:pPr>
                        <w:r w:rsidRPr="009853F6">
                          <w:rPr>
                            <w:i/>
                          </w:rPr>
                          <w:t xml:space="preserve">Example: </w:t>
                        </w:r>
                        <w:r w:rsidR="00325AC1">
                          <w:rPr>
                            <w:i/>
                          </w:rPr>
                          <w:t>Looking at Goal 1, my goal is tied to 63 scholars in 9</w:t>
                        </w:r>
                        <w:r w:rsidR="00325AC1" w:rsidRPr="00325AC1">
                          <w:rPr>
                            <w:i/>
                            <w:vertAlign w:val="superscript"/>
                          </w:rPr>
                          <w:t>th</w:t>
                        </w:r>
                        <w:r w:rsidR="00325AC1">
                          <w:rPr>
                            <w:i/>
                          </w:rPr>
                          <w:t xml:space="preserve"> grade and 16 scholars in 10</w:t>
                        </w:r>
                        <w:r w:rsidR="00325AC1" w:rsidRPr="00325AC1">
                          <w:rPr>
                            <w:i/>
                            <w:vertAlign w:val="superscript"/>
                          </w:rPr>
                          <w:t>th</w:t>
                        </w:r>
                        <w:r w:rsidR="00325AC1">
                          <w:rPr>
                            <w:i/>
                          </w:rPr>
                          <w:t xml:space="preserve"> grade, who will all be taking the Geometry Uplift EOC.</w:t>
                        </w:r>
                      </w:p>
                    </w:txbxContent>
                  </v:textbox>
                  <o:callout v:ext="edit" minusx="t"/>
                </v:shape>
                <v:shape id="Line Callout 2 4" o:spid="_x0000_s1032" type="#_x0000_t48" style="position:absolute;top:43053;width:62960;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OBcMA&#10;AADaAAAADwAAAGRycy9kb3ducmV2LnhtbESP3WoCMRSE7wu+QziCN1KzFStlaxQRCv6g+NMHOGyO&#10;m9XNybKJuvv2Rij0cpiZb5jJrLGluFPtC8cKPgYJCOLM6YJzBb+nn/cvED4gaywdk4KWPMymnbcJ&#10;pto9+ED3Y8hFhLBPUYEJoUql9Jkhi37gKuLonV1tMURZ51LX+IhwW8phkoylxYLjgsGKFoay6/Fm&#10;FeSrje3v5s3JXrDFbb9dm/3nWqlet5l/gwjUhP/wX3upFYzgdS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OBcMAAADaAAAADwAAAAAAAAAAAAAAAACYAgAAZHJzL2Rv&#10;d25yZXYueG1sUEsFBgAAAAAEAAQA9QAAAIgDAAAAAA==&#10;" adj="4093,-90532,986,-90302,1014,-600" fillcolor="white [3201]" strokecolor="#4472c4 [3208]" strokeweight="1.5pt">
                  <v:stroke endcap="round"/>
                  <v:textbox>
                    <w:txbxContent>
                      <w:p w:rsidR="0037047D" w:rsidRPr="0037047D" w:rsidRDefault="0037047D" w:rsidP="0037047D">
                        <w:pPr>
                          <w:spacing w:after="0" w:line="240" w:lineRule="auto"/>
                          <w:rPr>
                            <w:b/>
                          </w:rPr>
                        </w:pPr>
                        <w:r w:rsidRPr="0037047D">
                          <w:rPr>
                            <w:b/>
                          </w:rPr>
                          <w:t>Section 1 Goal Form Data</w:t>
                        </w:r>
                      </w:p>
                      <w:p w:rsidR="0037047D" w:rsidRPr="0037047D" w:rsidRDefault="0037047D" w:rsidP="0037047D">
                        <w:pPr>
                          <w:pStyle w:val="ListParagraph"/>
                          <w:spacing w:after="0" w:line="240" w:lineRule="auto"/>
                        </w:pPr>
                        <w:r>
                          <w:t>Displays the scholar outcome goals you entered in the beginning-of-the-year goal setting process.</w:t>
                        </w:r>
                      </w:p>
                    </w:txbxContent>
                  </v:textbox>
                  <o:callout v:ext="edit" minusx="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3" type="#_x0000_t75" style="position:absolute;left:6858;top:7048;width:56102;height:345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ZHLzDAAAA2gAAAA8AAABkcnMvZG93bnJldi54bWxEj0FrwkAUhO9C/8PyCl6kbhQ0bepGiqB4&#10;ErQ99PjYfU1ism/T7Krx37uC4HGYmW+YxbK3jThT5yvHCibjBASxdqbiQsHP9/rtHYQPyAYbx6Tg&#10;Sh6W+ctggZlxF97T+RAKESHsM1RQhtBmUnpdkkU/di1x9P5cZzFE2RXSdHiJcNvIaZLMpcWK40KJ&#10;La1K0vXhZBXMj5v6mG6L352bzfa91fgx4n+lhq/91yeIQH14hh/trVGQwv1KvAEyv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RkcvMMAAADaAAAADwAAAAAAAAAAAAAAAACf&#10;AgAAZHJzL2Rvd25yZXYueG1sUEsFBgAAAAAEAAQA9wAAAI8DAAAAAA==&#10;">
                  <v:imagedata r:id="rId11" o:title=""/>
                  <v:path arrowok="t"/>
                </v:shape>
              </v:group>
            </w:pict>
          </mc:Fallback>
        </mc:AlternateContent>
      </w:r>
    </w:p>
    <w:p w:rsidR="00291ABF" w:rsidRPr="00DD4BE0" w:rsidRDefault="00291ABF" w:rsidP="00291ABF">
      <w:pPr>
        <w:rPr>
          <w:rFonts w:ascii="Calibri" w:hAnsi="Calibri"/>
        </w:rPr>
      </w:pPr>
    </w:p>
    <w:p w:rsidR="00A7121F" w:rsidRPr="00DD4BE0" w:rsidRDefault="00A7121F" w:rsidP="00A7121F">
      <w:pPr>
        <w:rPr>
          <w:rFonts w:ascii="Calibri" w:hAnsi="Calibri"/>
        </w:rPr>
      </w:pPr>
    </w:p>
    <w:p w:rsidR="008C200A" w:rsidRPr="00DD4BE0" w:rsidRDefault="008C200A" w:rsidP="008C200A">
      <w:pPr>
        <w:pStyle w:val="ListParagraph"/>
        <w:rPr>
          <w:rFonts w:ascii="Calibri" w:hAnsi="Calibri"/>
        </w:rPr>
      </w:pPr>
    </w:p>
    <w:p w:rsidR="008C200A" w:rsidRDefault="008C200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441E9" w:rsidP="00E82813">
      <w:pPr>
        <w:ind w:left="360"/>
        <w:jc w:val="center"/>
        <w:rPr>
          <w:rFonts w:ascii="Calibri" w:hAnsi="Calibri"/>
        </w:rPr>
      </w:pPr>
      <w:r>
        <w:rPr>
          <w:rFonts w:ascii="Calibri" w:hAnsi="Calibri"/>
          <w:noProof/>
          <w:lang w:eastAsia="en-US"/>
        </w:rPr>
        <mc:AlternateContent>
          <mc:Choice Requires="wps">
            <w:drawing>
              <wp:anchor distT="0" distB="0" distL="114300" distR="114300" simplePos="0" relativeHeight="251672576" behindDoc="0" locked="0" layoutInCell="1" allowOverlap="1" wp14:anchorId="2C4FB605" wp14:editId="0906AE5E">
                <wp:simplePos x="0" y="0"/>
                <wp:positionH relativeFrom="column">
                  <wp:posOffset>800100</wp:posOffset>
                </wp:positionH>
                <wp:positionV relativeFrom="paragraph">
                  <wp:posOffset>47625</wp:posOffset>
                </wp:positionV>
                <wp:extent cx="4752975" cy="12668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4752975" cy="1266825"/>
                        </a:xfrm>
                        <a:prstGeom prst="rec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14764" id="Rectangle 11" o:spid="_x0000_s1026" style="position:absolute;margin-left:63pt;margin-top:3.75pt;width:374.25pt;height:9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" fillcolor="#ed7d31 [3205]" stroked="f" strokeweight="1.5pt">
                <v:stroke endcap="round"/>
              </v:rect>
            </w:pict>
          </mc:Fallback>
        </mc:AlternateContent>
      </w: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Default="004E6E6A" w:rsidP="00E82813">
      <w:pPr>
        <w:ind w:left="360"/>
        <w:jc w:val="center"/>
        <w:rPr>
          <w:rFonts w:ascii="Calibri" w:hAnsi="Calibri"/>
        </w:rPr>
      </w:pPr>
    </w:p>
    <w:p w:rsidR="004E6E6A" w:rsidRPr="00DD4BE0" w:rsidRDefault="004E6E6A" w:rsidP="00E82813">
      <w:pPr>
        <w:ind w:left="360"/>
        <w:jc w:val="center"/>
        <w:rPr>
          <w:rFonts w:ascii="Calibri" w:hAnsi="Calibri"/>
        </w:rPr>
      </w:pPr>
    </w:p>
    <w:p w:rsidR="008C200A" w:rsidRPr="00DD4BE0" w:rsidRDefault="008C200A" w:rsidP="008C200A">
      <w:pPr>
        <w:ind w:left="360"/>
        <w:rPr>
          <w:rFonts w:ascii="Calibri" w:hAnsi="Calibri"/>
        </w:rPr>
      </w:pPr>
      <w:r w:rsidRPr="00DD4BE0">
        <w:rPr>
          <w:rFonts w:ascii="Calibri" w:hAnsi="Calibri"/>
        </w:rPr>
        <w:t xml:space="preserve"> </w:t>
      </w:r>
    </w:p>
    <w:p w:rsidR="00A7121F" w:rsidRPr="00DD4BE0" w:rsidRDefault="00A7121F" w:rsidP="008C200A">
      <w:pPr>
        <w:ind w:left="360"/>
        <w:rPr>
          <w:rFonts w:ascii="Calibri" w:hAnsi="Calibri"/>
        </w:rPr>
      </w:pPr>
    </w:p>
    <w:p w:rsidR="00A7121F" w:rsidRPr="00DD4BE0" w:rsidRDefault="00A7121F" w:rsidP="008C200A">
      <w:pPr>
        <w:ind w:left="360"/>
        <w:rPr>
          <w:rFonts w:ascii="Calibri" w:hAnsi="Calibri"/>
        </w:rPr>
      </w:pPr>
    </w:p>
    <w:p w:rsidR="00704B17" w:rsidRDefault="00704B17" w:rsidP="008C200A">
      <w:pPr>
        <w:ind w:left="360"/>
        <w:rPr>
          <w:rFonts w:ascii="Calibri" w:hAnsi="Calibri"/>
        </w:rPr>
      </w:pPr>
    </w:p>
    <w:p w:rsidR="00704B17" w:rsidRDefault="00704B17" w:rsidP="00704B17"/>
    <w:p w:rsidR="004E6E6A" w:rsidRDefault="004E6E6A" w:rsidP="004E6E6A">
      <w:pPr>
        <w:pStyle w:val="Heading1"/>
        <w:jc w:val="left"/>
        <w:rPr>
          <w:rFonts w:ascii="Calibri" w:hAnsi="Calibri"/>
        </w:rPr>
      </w:pPr>
    </w:p>
    <w:p w:rsidR="00704B17" w:rsidRPr="00DD4BE0" w:rsidRDefault="00704B17" w:rsidP="00704B17">
      <w:pPr>
        <w:pStyle w:val="Heading1"/>
        <w:rPr>
          <w:rFonts w:ascii="Calibri" w:hAnsi="Calibri"/>
        </w:rPr>
      </w:pPr>
      <w:r w:rsidRPr="00DD4BE0">
        <w:rPr>
          <w:rFonts w:ascii="Calibri" w:hAnsi="Calibri"/>
        </w:rPr>
        <w:t>Questions and Answers</w:t>
      </w:r>
    </w:p>
    <w:p w:rsidR="00704B17" w:rsidRPr="00DD4BE0" w:rsidRDefault="00704B17" w:rsidP="00704B17">
      <w:pPr>
        <w:rPr>
          <w:rFonts w:ascii="Calibri" w:hAnsi="Calibri"/>
          <w:i/>
          <w:sz w:val="22"/>
        </w:rPr>
      </w:pPr>
      <w:r w:rsidRPr="00DD4BE0">
        <w:rPr>
          <w:rFonts w:ascii="Calibri" w:hAnsi="Calibri"/>
          <w:i/>
          <w:sz w:val="22"/>
        </w:rPr>
        <w:t>Q: How long is this going to take?</w:t>
      </w:r>
    </w:p>
    <w:p w:rsidR="00704B17" w:rsidRPr="00DD4BE0" w:rsidRDefault="00704B17" w:rsidP="00704B17">
      <w:pPr>
        <w:rPr>
          <w:rFonts w:ascii="Calibri" w:hAnsi="Calibri"/>
          <w:sz w:val="22"/>
        </w:rPr>
      </w:pPr>
      <w:r w:rsidRPr="00DD4BE0">
        <w:rPr>
          <w:rFonts w:ascii="Calibri" w:hAnsi="Calibri"/>
          <w:sz w:val="22"/>
        </w:rPr>
        <w:t xml:space="preserve">A: Unless something is horribly wrong, </w:t>
      </w:r>
      <w:r w:rsidRPr="00AB66C5">
        <w:rPr>
          <w:rFonts w:ascii="Calibri" w:hAnsi="Calibri"/>
          <w:b/>
          <w:sz w:val="22"/>
        </w:rPr>
        <w:t>this process should take you no more than 10 minutes</w:t>
      </w:r>
      <w:r w:rsidRPr="00DD4BE0">
        <w:rPr>
          <w:rFonts w:ascii="Calibri" w:hAnsi="Calibri"/>
          <w:sz w:val="22"/>
        </w:rPr>
        <w:t xml:space="preserve">. If you think something is horribly wrong, we would prefer you reach out to us directly so we can problem solve. No one should ever be in the position of entering more than a few scholar ID numbers into the verification form – if you think you’re in this situation, please contact us at </w:t>
      </w:r>
      <w:hyperlink r:id="rId12" w:history="1">
        <w:r w:rsidRPr="00DD4BE0">
          <w:rPr>
            <w:rStyle w:val="Hyperlink"/>
            <w:rFonts w:ascii="Calibri" w:hAnsi="Calibri"/>
            <w:sz w:val="22"/>
          </w:rPr>
          <w:t>data@uplifteducation.org</w:t>
        </w:r>
      </w:hyperlink>
      <w:r w:rsidRPr="00DD4BE0">
        <w:rPr>
          <w:rFonts w:ascii="Calibri" w:hAnsi="Calibri"/>
          <w:sz w:val="22"/>
        </w:rPr>
        <w:t xml:space="preserve"> and we will work with you.</w:t>
      </w:r>
    </w:p>
    <w:p w:rsidR="00704B17" w:rsidRPr="00DD4BE0" w:rsidRDefault="00704B17" w:rsidP="00704B17">
      <w:pPr>
        <w:spacing w:after="0" w:line="240" w:lineRule="auto"/>
        <w:rPr>
          <w:rFonts w:ascii="Calibri" w:hAnsi="Calibri"/>
          <w:sz w:val="22"/>
        </w:rPr>
      </w:pPr>
    </w:p>
    <w:p w:rsidR="00704B17" w:rsidRPr="00DD4BE0" w:rsidRDefault="00704B17" w:rsidP="00704B17">
      <w:pPr>
        <w:rPr>
          <w:rFonts w:ascii="Calibri" w:hAnsi="Calibri"/>
          <w:i/>
          <w:sz w:val="22"/>
        </w:rPr>
      </w:pPr>
      <w:r w:rsidRPr="00DD4BE0">
        <w:rPr>
          <w:rFonts w:ascii="Calibri" w:hAnsi="Calibri"/>
          <w:i/>
          <w:sz w:val="22"/>
        </w:rPr>
        <w:t>Q: I don’t know scholar ID numbers. Where are they?</w:t>
      </w:r>
    </w:p>
    <w:p w:rsidR="00704B17" w:rsidRPr="00DD4BE0" w:rsidRDefault="00704B17" w:rsidP="00704B17">
      <w:pPr>
        <w:rPr>
          <w:rFonts w:ascii="Calibri" w:hAnsi="Calibri"/>
          <w:sz w:val="22"/>
        </w:rPr>
      </w:pPr>
      <w:r w:rsidRPr="00DD4BE0">
        <w:rPr>
          <w:rFonts w:ascii="Calibri" w:hAnsi="Calibri"/>
          <w:sz w:val="22"/>
        </w:rPr>
        <w:t xml:space="preserve">A: You can look up scholar ID numbers by searching for a scholar in iShine. </w:t>
      </w:r>
      <w:r w:rsidR="00915D58">
        <w:rPr>
          <w:rFonts w:ascii="Calibri" w:hAnsi="Calibri"/>
          <w:sz w:val="22"/>
        </w:rPr>
        <w:t>On the top right of iShine</w:t>
      </w:r>
      <w:r w:rsidRPr="00DD4BE0">
        <w:rPr>
          <w:rFonts w:ascii="Calibri" w:hAnsi="Calibri"/>
          <w:sz w:val="22"/>
        </w:rPr>
        <w:t xml:space="preserve">, change the dropdown that reads “This Site: iShine” to “Students,” then type the scholar’s name in the search box. </w:t>
      </w:r>
    </w:p>
    <w:p w:rsidR="00704B17" w:rsidRDefault="00A053EC" w:rsidP="00704B17">
      <w:pPr>
        <w:spacing w:after="0"/>
        <w:ind w:firstLine="708"/>
        <w:rPr>
          <w:rFonts w:ascii="Calibri" w:hAnsi="Calibri"/>
          <w:sz w:val="22"/>
        </w:rPr>
      </w:pPr>
      <w:r>
        <w:rPr>
          <w:rFonts w:ascii="Calibri" w:hAnsi="Calibri"/>
          <w:noProof/>
          <w:sz w:val="22"/>
          <w:lang w:eastAsia="en-US"/>
        </w:rPr>
        <mc:AlternateContent>
          <mc:Choice Requires="wpg">
            <w:drawing>
              <wp:anchor distT="0" distB="0" distL="114300" distR="114300" simplePos="0" relativeHeight="251658240" behindDoc="0" locked="0" layoutInCell="1" allowOverlap="1" wp14:anchorId="4A9DC641" wp14:editId="21CB7B57">
                <wp:simplePos x="0" y="0"/>
                <wp:positionH relativeFrom="column">
                  <wp:posOffset>76200</wp:posOffset>
                </wp:positionH>
                <wp:positionV relativeFrom="paragraph">
                  <wp:posOffset>0</wp:posOffset>
                </wp:positionV>
                <wp:extent cx="4399915" cy="314325"/>
                <wp:effectExtent l="0" t="0" r="19685" b="28575"/>
                <wp:wrapNone/>
                <wp:docPr id="17" name="Group 17"/>
                <wp:cNvGraphicFramePr/>
                <a:graphic xmlns:a="http://schemas.openxmlformats.org/drawingml/2006/main">
                  <a:graphicData uri="http://schemas.microsoft.com/office/word/2010/wordprocessingGroup">
                    <wpg:wgp>
                      <wpg:cNvGrpSpPr/>
                      <wpg:grpSpPr>
                        <a:xfrm>
                          <a:off x="0" y="0"/>
                          <a:ext cx="4399915" cy="314325"/>
                          <a:chOff x="0" y="0"/>
                          <a:chExt cx="4400233" cy="314325"/>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962400" cy="314325"/>
                          </a:xfrm>
                          <a:prstGeom prst="rect">
                            <a:avLst/>
                          </a:prstGeom>
                        </pic:spPr>
                      </pic:pic>
                      <wps:wsp>
                        <wps:cNvPr id="12" name="Up Arrow 12"/>
                        <wps:cNvSpPr/>
                        <wps:spPr>
                          <a:xfrm rot="16200000">
                            <a:off x="4062413" y="-23813"/>
                            <a:ext cx="251460" cy="42418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695700" y="76200"/>
                            <a:ext cx="219075" cy="23749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656013" id="Group 17" o:spid="_x0000_s1026" style="position:absolute;margin-left:6pt;margin-top:0;width:346.45pt;height:24.75pt;z-index:251658240" coordsize="44002,3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">
                <v:shape id="Picture 1" o:spid="_x0000_s1027" type="#_x0000_t75" style="position:absolute;width:39624;height:3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aziS+AAAA2gAAAA8AAABkcnMvZG93bnJldi54bWxET02LwjAQvS/4H8II3tZUhUWqUVQQhHUP&#10;WvE8NGNabSalydb6740geBoe73Pmy85WoqXGl44VjIYJCOLc6ZKNglO2/Z6C8AFZY+WYFDzIw3LR&#10;+5pjqt2dD9QegxExhH2KCooQ6lRKnxdk0Q9dTRy5i2sshggbI3WD9xhuKzlOkh9pseTYUGBNm4Ly&#10;2/HfKlj/mTacr5nRv9l+m28me7rsvFKDfreagQjUhY/47d7pOB9er7yuXDw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xaziS+AAAA2gAAAA8AAAAAAAAAAAAAAAAAnwIAAGRy&#10;cy9kb3ducmV2LnhtbFBLBQYAAAAABAAEAPcAAACKAwAAAAA=&#10;">
                  <v:imagedata r:id="rId14" o:title=""/>
                  <v:path arrowok="t"/>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8" type="#_x0000_t68" style="position:absolute;left:40623;top:-238;width:2515;height:42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3uT8IA&#10;AADbAAAADwAAAGRycy9kb3ducmV2LnhtbESPQYvCMBCF78L+hzCCN00VlKVrLEXo4s3V9eJtaGab&#10;0mZSmmjrv98IgrcZ3nvfvNlmo23FnXpfO1awXCQgiEuna64UXH6L+ScIH5A1to5JwYM8ZLuPyRZT&#10;7QY+0f0cKhEh7FNUYELoUil9aciiX7iOOGp/rrcY4tpXUvc4RLht5SpJNtJizfGCwY72hsrmfLOR&#10;sj7q74auh9xeTJEX5c/+dBuUmk3H/AtEoDG8za/0Qcf6K3j+Ege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e5PwgAAANsAAAAPAAAAAAAAAAAAAAAAAJgCAABkcnMvZG93&#10;bnJldi54bWxQSwUGAAAAAAQABAD1AAAAhwMAAAAA&#10;" adj="6402" fillcolor="black [3200]" strokecolor="black [1600]" strokeweight="1.5pt">
                  <v:stroke endcap="round"/>
                </v:shape>
                <v:rect id="Rectangle 13" o:spid="_x0000_s1029" style="position:absolute;left:36957;top:762;width:2190;height:23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Dk78A&#10;AADbAAAADwAAAGRycy9kb3ducmV2LnhtbERP24rCMBB9X/Afwgi+LJquy6pUo8iKsE8uXj5gaMa2&#10;mExKEm39eyMIvs3hXGex6qwRN/Khdqzga5SBIC6crrlUcDpuhzMQISJrNI5JwZ0CrJa9jwXm2rW8&#10;p9shliKFcMhRQRVjk0sZiooshpFriBN3dt5iTNCXUntsU7g1cpxlE2mx5tRQYUO/FRWXw9UqsLPp&#10;vzHF/p5x+7Pxm6vZfRqj1KDfrecgInXxLX65/3Sa/w3PX9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dAOTvwAAANsAAAAPAAAAAAAAAAAAAAAAAJgCAABkcnMvZG93bnJl&#10;di54bWxQSwUGAAAAAAQABAD1AAAAhAMAAAAA&#10;" filled="f" strokecolor="black [1600]" strokeweight="1.5pt">
                  <v:stroke endcap="round"/>
                </v:rect>
              </v:group>
            </w:pict>
          </mc:Fallback>
        </mc:AlternateContent>
      </w:r>
      <w:r w:rsidR="00E27702">
        <w:rPr>
          <w:rFonts w:ascii="Calibri" w:hAnsi="Calibri"/>
          <w:noProof/>
          <w:sz w:val="22"/>
          <w:lang w:eastAsia="en-US"/>
        </w:rPr>
        <mc:AlternateContent>
          <mc:Choice Requires="wps">
            <w:drawing>
              <wp:anchor distT="0" distB="0" distL="114300" distR="114300" simplePos="0" relativeHeight="251659264" behindDoc="0" locked="0" layoutInCell="1" allowOverlap="1">
                <wp:simplePos x="0" y="0"/>
                <wp:positionH relativeFrom="column">
                  <wp:posOffset>4572000</wp:posOffset>
                </wp:positionH>
                <wp:positionV relativeFrom="paragraph">
                  <wp:posOffset>46990</wp:posOffset>
                </wp:positionV>
                <wp:extent cx="1685925" cy="25717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16859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7702" w:rsidRPr="00E27702" w:rsidRDefault="00E27702">
                            <w:pPr>
                              <w:rPr>
                                <w:rFonts w:ascii="Calibri" w:hAnsi="Calibri"/>
                                <w:sz w:val="22"/>
                              </w:rPr>
                            </w:pPr>
                            <w:r w:rsidRPr="00E27702">
                              <w:rPr>
                                <w:rFonts w:ascii="Calibri" w:hAnsi="Calibri"/>
                                <w:sz w:val="22"/>
                              </w:rPr>
                              <w:t>Click the search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34" type="#_x0000_t202" style="position:absolute;left:0;text-align:left;margin-left:5in;margin-top:3.7pt;width:132.75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" fillcolor="white [3201]" stroked="f" strokeweight=".5pt">
                <v:textbox>
                  <w:txbxContent>
                    <w:p w:rsidR="00E27702" w:rsidRPr="00E27702" w:rsidRDefault="00E27702">
                      <w:pPr>
                        <w:rPr>
                          <w:rFonts w:ascii="Calibri" w:hAnsi="Calibri"/>
                          <w:sz w:val="22"/>
                        </w:rPr>
                      </w:pPr>
                      <w:r w:rsidRPr="00E27702">
                        <w:rPr>
                          <w:rFonts w:ascii="Calibri" w:hAnsi="Calibri"/>
                          <w:sz w:val="22"/>
                        </w:rPr>
                        <w:t>Click the search button.</w:t>
                      </w:r>
                    </w:p>
                  </w:txbxContent>
                </v:textbox>
              </v:shape>
            </w:pict>
          </mc:Fallback>
        </mc:AlternateContent>
      </w:r>
    </w:p>
    <w:p w:rsidR="00E27702" w:rsidRPr="00DD4BE0" w:rsidRDefault="00E27702" w:rsidP="00704B17">
      <w:pPr>
        <w:spacing w:after="0"/>
        <w:ind w:firstLine="708"/>
        <w:rPr>
          <w:rFonts w:ascii="Calibri" w:hAnsi="Calibri"/>
          <w:sz w:val="22"/>
        </w:rPr>
      </w:pPr>
    </w:p>
    <w:p w:rsidR="003051D8" w:rsidRDefault="003051D8" w:rsidP="003051D8">
      <w:pPr>
        <w:spacing w:after="0" w:line="240" w:lineRule="auto"/>
        <w:rPr>
          <w:rFonts w:ascii="Calibri" w:hAnsi="Calibri"/>
          <w:i/>
          <w:sz w:val="22"/>
        </w:rPr>
      </w:pPr>
    </w:p>
    <w:p w:rsidR="00704B17" w:rsidRPr="00DD4BE0" w:rsidRDefault="00704B17" w:rsidP="00704B17">
      <w:pPr>
        <w:rPr>
          <w:rFonts w:ascii="Calibri" w:hAnsi="Calibri"/>
          <w:i/>
          <w:sz w:val="22"/>
        </w:rPr>
      </w:pPr>
      <w:r w:rsidRPr="00DD4BE0">
        <w:rPr>
          <w:rFonts w:ascii="Calibri" w:hAnsi="Calibri"/>
          <w:i/>
          <w:sz w:val="22"/>
        </w:rPr>
        <w:t>Q: Am I accountable for scholars who recently joined my class?</w:t>
      </w:r>
    </w:p>
    <w:p w:rsidR="00704B17" w:rsidRPr="00DD4BE0" w:rsidRDefault="00704B17" w:rsidP="00704B17">
      <w:pPr>
        <w:rPr>
          <w:rFonts w:ascii="Calibri" w:hAnsi="Calibri"/>
          <w:sz w:val="22"/>
        </w:rPr>
      </w:pPr>
      <w:r w:rsidRPr="00DD4BE0">
        <w:rPr>
          <w:rFonts w:ascii="Calibri" w:hAnsi="Calibri"/>
          <w:sz w:val="22"/>
        </w:rPr>
        <w:t xml:space="preserve">A: No. Your roster was frozen on 10/31/14 to determine which scholar growth goals you are accountable for. Scholars who left before this date, or arrived after it, should not be in </w:t>
      </w:r>
      <w:r w:rsidRPr="00DD4BE0">
        <w:rPr>
          <w:rFonts w:ascii="Calibri" w:hAnsi="Calibri"/>
          <w:b/>
          <w:sz w:val="22"/>
        </w:rPr>
        <w:t>Section 3</w:t>
      </w:r>
      <w:r w:rsidRPr="00DD4BE0">
        <w:rPr>
          <w:rFonts w:ascii="Calibri" w:hAnsi="Calibri"/>
          <w:sz w:val="22"/>
        </w:rPr>
        <w:t xml:space="preserve"> of your dashboard. </w:t>
      </w:r>
      <w:r w:rsidRPr="00DD4BE0">
        <w:rPr>
          <w:rFonts w:ascii="Calibri" w:hAnsi="Calibri"/>
          <w:b/>
          <w:sz w:val="22"/>
        </w:rPr>
        <w:t>Section 3</w:t>
      </w:r>
      <w:r w:rsidRPr="00DD4BE0">
        <w:rPr>
          <w:rFonts w:ascii="Calibri" w:hAnsi="Calibri"/>
          <w:sz w:val="22"/>
        </w:rPr>
        <w:t xml:space="preserve"> is the exact list of goal scores and scholars we will use to process your goal attainment.</w:t>
      </w:r>
    </w:p>
    <w:p w:rsidR="00704B17" w:rsidRPr="00DD4BE0" w:rsidRDefault="00704B17" w:rsidP="00754EDF">
      <w:pPr>
        <w:spacing w:after="0" w:line="240" w:lineRule="auto"/>
        <w:rPr>
          <w:rFonts w:ascii="Calibri" w:hAnsi="Calibri"/>
          <w:i/>
          <w:sz w:val="22"/>
        </w:rPr>
      </w:pPr>
    </w:p>
    <w:p w:rsidR="00704B17" w:rsidRPr="00DD4BE0" w:rsidRDefault="00704B17" w:rsidP="00704B17">
      <w:pPr>
        <w:rPr>
          <w:rFonts w:ascii="Calibri" w:hAnsi="Calibri"/>
          <w:i/>
          <w:sz w:val="22"/>
        </w:rPr>
      </w:pPr>
      <w:r w:rsidRPr="00DD4BE0">
        <w:rPr>
          <w:rFonts w:ascii="Calibri" w:hAnsi="Calibri"/>
          <w:i/>
          <w:sz w:val="22"/>
        </w:rPr>
        <w:t>Q: My scholars take Explore/PLAN/ACT and in some cases the goal score is below the fall score! Why?</w:t>
      </w:r>
    </w:p>
    <w:p w:rsidR="00704B17" w:rsidRPr="00DD4BE0" w:rsidRDefault="00704B17" w:rsidP="00704B17">
      <w:pPr>
        <w:rPr>
          <w:rFonts w:ascii="Calibri" w:hAnsi="Calibri"/>
          <w:sz w:val="22"/>
        </w:rPr>
      </w:pPr>
      <w:r w:rsidRPr="00DD4BE0">
        <w:rPr>
          <w:rFonts w:ascii="Calibri" w:hAnsi="Calibri"/>
          <w:sz w:val="22"/>
        </w:rPr>
        <w:t xml:space="preserve">A: </w:t>
      </w:r>
      <w:r w:rsidR="00754EDF">
        <w:rPr>
          <w:rFonts w:ascii="Calibri" w:hAnsi="Calibri"/>
          <w:sz w:val="22"/>
        </w:rPr>
        <w:t xml:space="preserve">If a scholar </w:t>
      </w:r>
      <w:r w:rsidR="00B1782B">
        <w:rPr>
          <w:rFonts w:ascii="Calibri" w:hAnsi="Calibri"/>
          <w:sz w:val="22"/>
        </w:rPr>
        <w:t xml:space="preserve">earned a high enough </w:t>
      </w:r>
      <w:r w:rsidR="00754EDF">
        <w:rPr>
          <w:rFonts w:ascii="Calibri" w:hAnsi="Calibri"/>
          <w:sz w:val="22"/>
        </w:rPr>
        <w:t xml:space="preserve">score on one of these tests, we cannot reasonably set a </w:t>
      </w:r>
      <w:r w:rsidR="00B1782B">
        <w:rPr>
          <w:rFonts w:ascii="Calibri" w:hAnsi="Calibri"/>
          <w:sz w:val="22"/>
        </w:rPr>
        <w:t xml:space="preserve">higher </w:t>
      </w:r>
      <w:r w:rsidR="00754EDF">
        <w:rPr>
          <w:rFonts w:ascii="Calibri" w:hAnsi="Calibri"/>
          <w:sz w:val="22"/>
        </w:rPr>
        <w:t xml:space="preserve">goal for their annual growth. </w:t>
      </w:r>
      <w:r w:rsidR="00B1782B">
        <w:rPr>
          <w:rFonts w:ascii="Calibri" w:hAnsi="Calibri"/>
          <w:sz w:val="22"/>
        </w:rPr>
        <w:t>In these cases, we use the minimum score associated with the 99</w:t>
      </w:r>
      <w:r w:rsidR="00B1782B" w:rsidRPr="00B1782B">
        <w:rPr>
          <w:rFonts w:ascii="Calibri" w:hAnsi="Calibri"/>
          <w:sz w:val="22"/>
          <w:vertAlign w:val="superscript"/>
        </w:rPr>
        <w:t>th</w:t>
      </w:r>
      <w:r w:rsidR="00B1782B">
        <w:rPr>
          <w:rFonts w:ascii="Calibri" w:hAnsi="Calibri"/>
          <w:sz w:val="22"/>
        </w:rPr>
        <w:t xml:space="preserve"> percentile for that test and subject as the goal score.</w:t>
      </w:r>
    </w:p>
    <w:p w:rsidR="00704B17" w:rsidRPr="00DD4BE0" w:rsidRDefault="00704B17" w:rsidP="00704B17">
      <w:pPr>
        <w:spacing w:after="0"/>
        <w:rPr>
          <w:rFonts w:ascii="Calibri" w:hAnsi="Calibri"/>
          <w:sz w:val="22"/>
        </w:rPr>
      </w:pPr>
    </w:p>
    <w:p w:rsidR="00704B17" w:rsidRPr="00DD4BE0" w:rsidRDefault="00704B17" w:rsidP="00704B17">
      <w:pPr>
        <w:rPr>
          <w:rFonts w:ascii="Calibri" w:hAnsi="Calibri"/>
          <w:i/>
          <w:sz w:val="22"/>
        </w:rPr>
      </w:pPr>
      <w:r w:rsidRPr="00DD4BE0">
        <w:rPr>
          <w:rFonts w:ascii="Calibri" w:hAnsi="Calibri"/>
          <w:i/>
          <w:sz w:val="22"/>
        </w:rPr>
        <w:t>Q: My scholars are taking IB, DORA, DOMA, or iReady. Where are the pretests and goal scores?</w:t>
      </w:r>
    </w:p>
    <w:p w:rsidR="00704B17" w:rsidRPr="00DD4BE0" w:rsidRDefault="00704B17" w:rsidP="00704B17">
      <w:pPr>
        <w:rPr>
          <w:rFonts w:ascii="Calibri" w:hAnsi="Calibri"/>
          <w:sz w:val="22"/>
        </w:rPr>
      </w:pPr>
      <w:r w:rsidRPr="00DD4BE0">
        <w:rPr>
          <w:rFonts w:ascii="Calibri" w:hAnsi="Calibri"/>
          <w:sz w:val="22"/>
        </w:rPr>
        <w:t xml:space="preserve">A: </w:t>
      </w:r>
      <w:r w:rsidR="00B1782B">
        <w:rPr>
          <w:rFonts w:ascii="Calibri" w:hAnsi="Calibri"/>
          <w:sz w:val="22"/>
        </w:rPr>
        <w:t>We do not receive any data from these assessments until the end of the year, so we are not able to provide the pretest or goal scores. IB goals will be calculated based on the midyear assessment results, which we receive along with the end-of-year data. DORA, DOMA, and iReady goals were set by the scholar’s SPED team, and we will calculate these goals as soon as we receive results.</w:t>
      </w:r>
    </w:p>
    <w:p w:rsidR="00704B17" w:rsidRDefault="00704B17" w:rsidP="00A053EC">
      <w:pPr>
        <w:spacing w:after="0" w:line="240" w:lineRule="auto"/>
        <w:rPr>
          <w:rFonts w:ascii="Calibri" w:hAnsi="Calibri"/>
          <w:sz w:val="22"/>
        </w:rPr>
      </w:pPr>
    </w:p>
    <w:p w:rsidR="00250AA1" w:rsidRDefault="00250AA1" w:rsidP="00250AA1">
      <w:pPr>
        <w:rPr>
          <w:i/>
        </w:rPr>
      </w:pPr>
      <w:r>
        <w:rPr>
          <w:i/>
        </w:rPr>
        <w:t>Q: I work with scholars categorized as SPED. What’s different for me?</w:t>
      </w:r>
    </w:p>
    <w:p w:rsidR="00250AA1" w:rsidRPr="00250AA1" w:rsidRDefault="00250AA1" w:rsidP="00250AA1">
      <w:r w:rsidRPr="00250AA1">
        <w:t xml:space="preserve">A: SPED Coordinators and Teachers worked to identify their scholars served and modified their growth goals if applicable.  If a scholar is included on a roster received from a SPED teacher, they will have the “SPED” designation in </w:t>
      </w:r>
      <w:r w:rsidRPr="00250AA1">
        <w:rPr>
          <w:b/>
        </w:rPr>
        <w:t>Section 3</w:t>
      </w:r>
      <w:r w:rsidRPr="00250AA1">
        <w:t xml:space="preserve"> which means the SPED and General Education Teacher are held accountable for the modified goal.  If a scholar’s growth goal is modified, it will be less rigorous than the Uplift Growth Goal previously assigned.</w:t>
      </w:r>
      <w:r w:rsidRPr="00250AA1">
        <w:rPr>
          <w:rFonts w:ascii="Calibri" w:hAnsi="Calibri"/>
          <w:sz w:val="22"/>
        </w:rPr>
        <w:t xml:space="preserve"> </w:t>
      </w:r>
      <w:r>
        <w:rPr>
          <w:rFonts w:ascii="Calibri" w:hAnsi="Calibri"/>
          <w:sz w:val="22"/>
        </w:rPr>
        <w:t>These modified goals usually take the form of an alternate test, such as iReady, or a percentage of the Uplift growth goal.</w:t>
      </w:r>
    </w:p>
    <w:p w:rsidR="00250AA1" w:rsidRDefault="00250AA1" w:rsidP="00A053EC">
      <w:pPr>
        <w:spacing w:after="0" w:line="240" w:lineRule="auto"/>
        <w:rPr>
          <w:i/>
        </w:rPr>
      </w:pPr>
    </w:p>
    <w:p w:rsidR="00250AA1" w:rsidRDefault="00250AA1" w:rsidP="00250AA1">
      <w:pPr>
        <w:rPr>
          <w:i/>
        </w:rPr>
      </w:pPr>
      <w:r>
        <w:rPr>
          <w:i/>
        </w:rPr>
        <w:t>Q: I am an interventionist or aide. What’s different for me?</w:t>
      </w:r>
    </w:p>
    <w:p w:rsidR="00754EDF" w:rsidRPr="00250AA1" w:rsidRDefault="00250AA1" w:rsidP="00704B17">
      <w:r w:rsidRPr="00250AA1">
        <w:t>A: Interventionists, aides, and resident teachers were asked to provide a roster of scholars served.  The scholars included on these rosters are the scholars that you are held accountable for.  If a roster was not provided, we used the PowerSchool roster if applicable.  If neither a roster was provided nor were you assigned to rosters in PowerSchool, your data will not be present because we have no way of identifying the scholars you serve.</w:t>
      </w:r>
    </w:p>
    <w:sectPr w:rsidR="00754EDF" w:rsidRPr="00250AA1" w:rsidSect="008F2A25">
      <w:pgSz w:w="12240" w:h="15840"/>
      <w:pgMar w:top="720" w:right="720" w:bottom="720" w:left="72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686" w:rsidRDefault="00A30686" w:rsidP="00AA4196">
      <w:pPr>
        <w:spacing w:after="0" w:line="240" w:lineRule="auto"/>
      </w:pPr>
      <w:r>
        <w:separator/>
      </w:r>
    </w:p>
  </w:endnote>
  <w:endnote w:type="continuationSeparator" w:id="0">
    <w:p w:rsidR="00A30686" w:rsidRDefault="00A30686" w:rsidP="00AA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686" w:rsidRDefault="00A30686" w:rsidP="00AA4196">
      <w:pPr>
        <w:spacing w:after="0" w:line="240" w:lineRule="auto"/>
      </w:pPr>
      <w:r>
        <w:separator/>
      </w:r>
    </w:p>
  </w:footnote>
  <w:footnote w:type="continuationSeparator" w:id="0">
    <w:p w:rsidR="00A30686" w:rsidRDefault="00A30686" w:rsidP="00AA41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013AD"/>
    <w:multiLevelType w:val="hybridMultilevel"/>
    <w:tmpl w:val="9D007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B2999"/>
    <w:multiLevelType w:val="hybridMultilevel"/>
    <w:tmpl w:val="40BE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957EA2"/>
    <w:multiLevelType w:val="hybridMultilevel"/>
    <w:tmpl w:val="CA9EA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196"/>
    <w:rsid w:val="000E7016"/>
    <w:rsid w:val="00105474"/>
    <w:rsid w:val="001A60E3"/>
    <w:rsid w:val="001E0C6D"/>
    <w:rsid w:val="00250AA1"/>
    <w:rsid w:val="00280012"/>
    <w:rsid w:val="00291ABF"/>
    <w:rsid w:val="003051D8"/>
    <w:rsid w:val="00325AC1"/>
    <w:rsid w:val="0037047D"/>
    <w:rsid w:val="00394111"/>
    <w:rsid w:val="004322FB"/>
    <w:rsid w:val="004441E9"/>
    <w:rsid w:val="004666C0"/>
    <w:rsid w:val="004C4A43"/>
    <w:rsid w:val="004E6E6A"/>
    <w:rsid w:val="00696B77"/>
    <w:rsid w:val="00704B17"/>
    <w:rsid w:val="00733D86"/>
    <w:rsid w:val="00754EDF"/>
    <w:rsid w:val="00816F0D"/>
    <w:rsid w:val="0085498F"/>
    <w:rsid w:val="00871B16"/>
    <w:rsid w:val="008C200A"/>
    <w:rsid w:val="008F2A25"/>
    <w:rsid w:val="00915D58"/>
    <w:rsid w:val="00922AA2"/>
    <w:rsid w:val="00935FCD"/>
    <w:rsid w:val="00965DA3"/>
    <w:rsid w:val="009853F6"/>
    <w:rsid w:val="00993E80"/>
    <w:rsid w:val="00A053EC"/>
    <w:rsid w:val="00A30686"/>
    <w:rsid w:val="00A7121F"/>
    <w:rsid w:val="00A870CE"/>
    <w:rsid w:val="00AA4196"/>
    <w:rsid w:val="00AB66C5"/>
    <w:rsid w:val="00B1782B"/>
    <w:rsid w:val="00B7429B"/>
    <w:rsid w:val="00B948DF"/>
    <w:rsid w:val="00BB3008"/>
    <w:rsid w:val="00C71C32"/>
    <w:rsid w:val="00C956F0"/>
    <w:rsid w:val="00DB1ECE"/>
    <w:rsid w:val="00DD4BE0"/>
    <w:rsid w:val="00DE3D0B"/>
    <w:rsid w:val="00E27702"/>
    <w:rsid w:val="00E66FDA"/>
    <w:rsid w:val="00E67C1F"/>
    <w:rsid w:val="00E82813"/>
    <w:rsid w:val="00EC067C"/>
    <w:rsid w:val="00EE7241"/>
    <w:rsid w:val="00F43E8B"/>
    <w:rsid w:val="00F66354"/>
    <w:rsid w:val="00F67EE7"/>
    <w:rsid w:val="00F855E5"/>
    <w:rsid w:val="00FB46C1"/>
    <w:rsid w:val="00FC2BA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3B7A0-4757-4316-9A81-A4407130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00A"/>
  </w:style>
  <w:style w:type="paragraph" w:styleId="Heading1">
    <w:name w:val="heading 1"/>
    <w:basedOn w:val="Normal"/>
    <w:next w:val="Normal"/>
    <w:link w:val="Heading1Char"/>
    <w:uiPriority w:val="9"/>
    <w:qFormat/>
    <w:rsid w:val="008C200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C20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C200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C200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C200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C200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C200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C200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C200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00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C200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C200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C200A"/>
    <w:rPr>
      <w:color w:val="44546A" w:themeColor="text2"/>
      <w:sz w:val="28"/>
      <w:szCs w:val="28"/>
    </w:rPr>
  </w:style>
  <w:style w:type="character" w:customStyle="1" w:styleId="Heading1Char">
    <w:name w:val="Heading 1 Char"/>
    <w:basedOn w:val="DefaultParagraphFont"/>
    <w:link w:val="Heading1"/>
    <w:uiPriority w:val="9"/>
    <w:rsid w:val="008C200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C200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C200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C200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C200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C200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C200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C200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C200A"/>
    <w:rPr>
      <w:b/>
      <w:bCs/>
      <w:i/>
      <w:iCs/>
    </w:rPr>
  </w:style>
  <w:style w:type="character" w:styleId="SubtleEmphasis">
    <w:name w:val="Subtle Emphasis"/>
    <w:basedOn w:val="DefaultParagraphFont"/>
    <w:uiPriority w:val="19"/>
    <w:qFormat/>
    <w:rsid w:val="008C200A"/>
    <w:rPr>
      <w:i/>
      <w:iCs/>
      <w:color w:val="595959" w:themeColor="text1" w:themeTint="A6"/>
    </w:rPr>
  </w:style>
  <w:style w:type="character" w:styleId="Emphasis">
    <w:name w:val="Emphasis"/>
    <w:basedOn w:val="DefaultParagraphFont"/>
    <w:uiPriority w:val="20"/>
    <w:qFormat/>
    <w:rsid w:val="008C200A"/>
    <w:rPr>
      <w:i/>
      <w:iCs/>
      <w:color w:val="000000" w:themeColor="text1"/>
    </w:rPr>
  </w:style>
  <w:style w:type="character" w:styleId="IntenseEmphasis">
    <w:name w:val="Intense Emphasis"/>
    <w:basedOn w:val="DefaultParagraphFont"/>
    <w:uiPriority w:val="21"/>
    <w:qFormat/>
    <w:rsid w:val="008C200A"/>
    <w:rPr>
      <w:b/>
      <w:bCs/>
      <w:i/>
      <w:iCs/>
      <w:color w:val="auto"/>
    </w:rPr>
  </w:style>
  <w:style w:type="character" w:styleId="Strong">
    <w:name w:val="Strong"/>
    <w:basedOn w:val="DefaultParagraphFont"/>
    <w:uiPriority w:val="22"/>
    <w:qFormat/>
    <w:rsid w:val="008C200A"/>
    <w:rPr>
      <w:b/>
      <w:bCs/>
    </w:rPr>
  </w:style>
  <w:style w:type="paragraph" w:styleId="Quote">
    <w:name w:val="Quote"/>
    <w:basedOn w:val="Normal"/>
    <w:next w:val="Normal"/>
    <w:link w:val="QuoteChar"/>
    <w:uiPriority w:val="29"/>
    <w:qFormat/>
    <w:rsid w:val="008C200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C200A"/>
    <w:rPr>
      <w:i/>
      <w:iCs/>
      <w:color w:val="7B7B7B" w:themeColor="accent3" w:themeShade="BF"/>
      <w:sz w:val="24"/>
      <w:szCs w:val="24"/>
    </w:rPr>
  </w:style>
  <w:style w:type="paragraph" w:styleId="IntenseQuote">
    <w:name w:val="Intense Quote"/>
    <w:basedOn w:val="Normal"/>
    <w:next w:val="Normal"/>
    <w:link w:val="IntenseQuoteChar"/>
    <w:uiPriority w:val="30"/>
    <w:qFormat/>
    <w:rsid w:val="008C200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C200A"/>
    <w:rPr>
      <w:rFonts w:asciiTheme="majorHAnsi" w:eastAsiaTheme="majorEastAsia" w:hAnsiTheme="majorHAnsi" w:cstheme="majorBidi"/>
      <w:caps/>
      <w:color w:val="2E74B5" w:themeColor="accent1" w:themeShade="BF"/>
      <w:sz w:val="28"/>
      <w:szCs w:val="28"/>
    </w:rPr>
  </w:style>
  <w:style w:type="character" w:styleId="SubtleReference">
    <w:name w:val="Subtle Reference"/>
    <w:basedOn w:val="DefaultParagraphFont"/>
    <w:uiPriority w:val="31"/>
    <w:qFormat/>
    <w:rsid w:val="008C200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C200A"/>
    <w:rPr>
      <w:b/>
      <w:bCs/>
      <w:caps w:val="0"/>
      <w:smallCaps/>
      <w:color w:val="auto"/>
      <w:spacing w:val="0"/>
      <w:u w:val="single"/>
    </w:rPr>
  </w:style>
  <w:style w:type="character" w:styleId="BookTitle">
    <w:name w:val="Book Title"/>
    <w:basedOn w:val="DefaultParagraphFont"/>
    <w:uiPriority w:val="33"/>
    <w:qFormat/>
    <w:rsid w:val="008C200A"/>
    <w:rPr>
      <w:b/>
      <w:bCs/>
      <w:caps w:val="0"/>
      <w:smallCaps/>
      <w:spacing w:val="0"/>
    </w:rPr>
  </w:style>
  <w:style w:type="paragraph" w:styleId="Caption">
    <w:name w:val="caption"/>
    <w:basedOn w:val="Normal"/>
    <w:next w:val="Normal"/>
    <w:uiPriority w:val="35"/>
    <w:semiHidden/>
    <w:unhideWhenUsed/>
    <w:qFormat/>
    <w:rsid w:val="008C200A"/>
    <w:pPr>
      <w:spacing w:line="240" w:lineRule="auto"/>
    </w:pPr>
    <w:rPr>
      <w:b/>
      <w:bCs/>
      <w:color w:val="404040" w:themeColor="text1" w:themeTint="BF"/>
      <w:sz w:val="16"/>
      <w:szCs w:val="16"/>
    </w:rPr>
  </w:style>
  <w:style w:type="paragraph" w:styleId="TOCHeading">
    <w:name w:val="TOC Heading"/>
    <w:basedOn w:val="Heading1"/>
    <w:next w:val="Normal"/>
    <w:uiPriority w:val="39"/>
    <w:semiHidden/>
    <w:unhideWhenUsed/>
    <w:qFormat/>
    <w:rsid w:val="008C200A"/>
    <w:pPr>
      <w:outlineLvl w:val="9"/>
    </w:pPr>
  </w:style>
  <w:style w:type="paragraph" w:styleId="NoSpacing">
    <w:name w:val="No Spacing"/>
    <w:uiPriority w:val="1"/>
    <w:qFormat/>
    <w:rsid w:val="008C200A"/>
    <w:pPr>
      <w:spacing w:after="0" w:line="240" w:lineRule="auto"/>
    </w:p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AA4196"/>
    <w:pPr>
      <w:spacing w:after="0" w:line="240" w:lineRule="auto"/>
    </w:pPr>
  </w:style>
  <w:style w:type="character" w:customStyle="1" w:styleId="FootnoteTextChar">
    <w:name w:val="Footnote Text Char"/>
    <w:basedOn w:val="DefaultParagraphFont"/>
    <w:link w:val="FootnoteText"/>
    <w:uiPriority w:val="99"/>
    <w:semiHidden/>
    <w:rsid w:val="00AA4196"/>
  </w:style>
  <w:style w:type="character" w:styleId="FootnoteReference">
    <w:name w:val="footnote reference"/>
    <w:basedOn w:val="DefaultParagraphFont"/>
    <w:uiPriority w:val="99"/>
    <w:semiHidden/>
    <w:unhideWhenUsed/>
    <w:rsid w:val="00AA4196"/>
    <w:rPr>
      <w:vertAlign w:val="superscript"/>
    </w:rPr>
  </w:style>
  <w:style w:type="paragraph" w:styleId="BalloonText">
    <w:name w:val="Balloon Text"/>
    <w:basedOn w:val="Normal"/>
    <w:link w:val="BalloonTextChar"/>
    <w:uiPriority w:val="99"/>
    <w:semiHidden/>
    <w:unhideWhenUsed/>
    <w:rsid w:val="008C2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00A"/>
    <w:rPr>
      <w:rFonts w:ascii="Segoe UI" w:hAnsi="Segoe UI" w:cs="Segoe UI"/>
      <w:sz w:val="18"/>
      <w:szCs w:val="18"/>
    </w:rPr>
  </w:style>
  <w:style w:type="paragraph" w:styleId="Header">
    <w:name w:val="header"/>
    <w:basedOn w:val="Normal"/>
    <w:link w:val="HeaderChar"/>
    <w:uiPriority w:val="99"/>
    <w:unhideWhenUsed/>
    <w:rsid w:val="008F2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A25"/>
  </w:style>
  <w:style w:type="paragraph" w:styleId="Footer">
    <w:name w:val="footer"/>
    <w:basedOn w:val="Normal"/>
    <w:link w:val="FooterChar"/>
    <w:uiPriority w:val="99"/>
    <w:unhideWhenUsed/>
    <w:rsid w:val="008F2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A25"/>
  </w:style>
  <w:style w:type="character" w:styleId="Hyperlink">
    <w:name w:val="Hyperlink"/>
    <w:basedOn w:val="DefaultParagraphFont"/>
    <w:uiPriority w:val="99"/>
    <w:unhideWhenUsed/>
    <w:rsid w:val="001E0C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3893">
      <w:bodyDiv w:val="1"/>
      <w:marLeft w:val="0"/>
      <w:marRight w:val="0"/>
      <w:marTop w:val="0"/>
      <w:marBottom w:val="0"/>
      <w:divBdr>
        <w:top w:val="none" w:sz="0" w:space="0" w:color="auto"/>
        <w:left w:val="none" w:sz="0" w:space="0" w:color="auto"/>
        <w:bottom w:val="none" w:sz="0" w:space="0" w:color="auto"/>
        <w:right w:val="none" w:sz="0" w:space="0" w:color="auto"/>
      </w:divBdr>
    </w:div>
    <w:div w:id="15935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ata@uplifteducation.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atkins\AppData\Roaming\Microsoft\Templates\Facet%20design%20(blank).dotx" TargetMode="Externa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1132090B-1491-4C5A-8169-BEC09F99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1005</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Watkins</dc:creator>
  <cp:keywords/>
  <cp:lastModifiedBy>David Watkins</cp:lastModifiedBy>
  <cp:revision>43</cp:revision>
  <dcterms:created xsi:type="dcterms:W3CDTF">2015-04-26T04:29:00Z</dcterms:created>
  <dcterms:modified xsi:type="dcterms:W3CDTF">2015-05-04T14:42:00Z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